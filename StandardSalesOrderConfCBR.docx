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ales_Order_Conf_CBR/50006"/>
            <w:id w:val="-346637227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1[1]" w:storeItemID="{4C58C1F6-2B05-4FA0-A331-5DA5AB064C8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_Order_Conf_CBR/50006"/>
            <w:id w:val="-1171950695"/>
            <w:placeholder>
              <w:docPart w:val="4DDBEE593B9F444AAA7B4193A6631176"/>
            </w:placeholder>
            <w:dataBinding w:prefixMappings="xmlns:ns0='urn:microsoft-dynamics-nav/reports/Sales_Order_Conf_CBR/50006/'" w:xpath="/ns0:NavWordReportXmlPart[1]/ns0:Header[1]/ns0:CompanyAddress1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ales_Order_Conf_CBR/50006"/>
            <w:id w:val="2121793087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2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_Order_Conf_CBR/50006"/>
            <w:id w:val="1521665205"/>
            <w:placeholder>
              <w:docPart w:val="952A8435749047F587B8E98072B7D243"/>
            </w:placeholder>
            <w:dataBinding w:prefixMappings="xmlns:ns0='urn:microsoft-dynamics-nav/reports/Sales_Order_Conf_CBR/50006/'" w:xpath="/ns0:NavWordReportXmlPart[1]/ns0:Header[1]/ns0:CompanyAddress2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ales_Order_Conf_CBR/50006"/>
            <w:id w:val="536395156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3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_Order_Conf_CBR/50006"/>
            <w:id w:val="-1053613660"/>
            <w:placeholder>
              <w:docPart w:val="952A8435749047F587B8E98072B7D243"/>
            </w:placeholder>
            <w:dataBinding w:prefixMappings="xmlns:ns0='urn:microsoft-dynamics-nav/reports/Sales_Order_Conf_CBR/50006/'" w:xpath="/ns0:NavWordReportXmlPart[1]/ns0:Header[1]/ns0:CompanyAddress3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ales_Order_Conf_CBR/50006"/>
            <w:id w:val="1229109116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4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_Order_Conf_CBR/50006"/>
            <w:id w:val="-843252946"/>
            <w:placeholder>
              <w:docPart w:val="952A8435749047F587B8E98072B7D243"/>
            </w:placeholder>
            <w:dataBinding w:prefixMappings="xmlns:ns0='urn:microsoft-dynamics-nav/reports/Sales_Order_Conf_CBR/50006/'" w:xpath="/ns0:NavWordReportXmlPart[1]/ns0:Header[1]/ns0:CompanyAddress4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ales_Order_Conf_CBR/50006"/>
            <w:id w:val="1814057176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5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_Order_Conf_CBR/50006"/>
            <w:id w:val="-1834985711"/>
            <w:placeholder>
              <w:docPart w:val="952A8435749047F587B8E98072B7D243"/>
            </w:placeholder>
            <w:dataBinding w:prefixMappings="xmlns:ns0='urn:microsoft-dynamics-nav/reports/Sales_Order_Conf_CBR/50006/'" w:xpath="/ns0:NavWordReportXmlPart[1]/ns0:Header[1]/ns0:CompanyAddress5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ales_Order_Conf_CBR/50006"/>
            <w:id w:val="-2064325541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6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_Order_Conf_CBR/50006"/>
            <w:id w:val="-2005736487"/>
            <w:placeholder>
              <w:docPart w:val="952A8435749047F587B8E98072B7D243"/>
            </w:placeholder>
            <w:dataBinding w:prefixMappings="xmlns:ns0='urn:microsoft-dynamics-nav/reports/Sales_Order_Conf_CBR/50006/'" w:xpath="/ns0:NavWordReportXmlPart[1]/ns0:Header[1]/ns0:CompanyAddress6[1]" w:storeItemID="{4C58C1F6-2B05-4FA0-A331-5DA5AB064C86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ales_Order_Conf_CBR/50006"/>
            <w:id w:val="-762605892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7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F95E29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_Order_Conf_CBR/50006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ales_Order_Conf_CBR/50006/'" w:xpath="/ns0:NavWordReportXmlPart[1]/ns0:Header[1]/ns0:CompanyLegalOffice_Lbl[1]" w:storeItemID="{4C58C1F6-2B05-4FA0-A331-5DA5AB064C86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ales_Order_Conf_CBR/50006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ales_Order_Conf_CBR/50006/'" w:xpath="/ns0:NavWordReportXmlPart[1]/ns0:Header[1]/ns0:CompanyLegalOffice[1]" w:storeItemID="{4C58C1F6-2B05-4FA0-A331-5DA5AB064C86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ales_Order_Conf_CBR/50006"/>
            <w:id w:val="571465082"/>
            <w:placeholder>
              <w:docPart w:val="E75F7F8197954E4BB25340D33CAE312B"/>
            </w:placeholder>
            <w:dataBinding w:prefixMappings="xmlns:ns0='urn:microsoft-dynamics-nav/reports/Sales_Order_Conf_CBR/50006/'" w:xpath="/ns0:NavWordReportXmlPart[1]/ns0:Header[1]/ns0:CustomerAddress8[1]" w:storeItemID="{4C58C1F6-2B05-4FA0-A331-5DA5AB064C86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ales_Order_Conf_CBR/50006"/>
            <w:id w:val="-1130623254"/>
            <w:placeholder>
              <w:docPart w:val="9F80A2FDA08740968B6B5B32F2C049B8"/>
            </w:placeholder>
            <w:dataBinding w:prefixMappings="xmlns:ns0='urn:microsoft-dynamics-nav/reports/Sales_Order_Conf_CBR/50006/'" w:xpath="/ns0:NavWordReportXmlPart[1]/ns0:Header[1]/ns0:ExtDocNo_SalesHeader_Lbl[1]" w:storeItemID="{4C58C1F6-2B05-4FA0-A331-5DA5AB064C86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ales_Order_Conf_CBR/50006"/>
            <w:id w:val="-1172871637"/>
            <w:placeholder>
              <w:docPart w:val="DefaultPlaceholder_-1854013440"/>
            </w:placeholder>
            <w:dataBinding w:prefixMappings="xmlns:ns0='urn:microsoft-dynamics-nav/reports/Sales_Order_Conf_CBR/50006/'" w:xpath="/ns0:NavWordReportXmlPart[1]/ns0:Header[1]/ns0:SalesPerson_Lbl[1]" w:storeItemID="{4C58C1F6-2B05-4FA0-A331-5DA5AB064C86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ales_Order_Conf_CBR/50006"/>
            <w:id w:val="-1266381342"/>
            <w:placeholder>
              <w:docPart w:val="693F331A4E424D6CBC378AA610D8384A"/>
            </w:placeholder>
            <w:dataBinding w:prefixMappings="xmlns:ns0='urn:microsoft-dynamics-nav/reports/Sales_Order_Conf_CBR/50006/'" w:xpath="/ns0:NavWordReportXmlPart[1]/ns0:Header[1]/ns0:QuoteNo_Lbl[1]" w:storeItemID="{4C58C1F6-2B05-4FA0-A331-5DA5AB064C86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ales_Order_Conf_CBR/50006"/>
            <w:id w:val="-1844006567"/>
            <w:placeholder>
              <w:docPart w:val="5A0FDE7C4422471EA6E4071CC2DCC3DE"/>
            </w:placeholder>
            <w:dataBinding w:prefixMappings="xmlns:ns0='urn:microsoft-dynamics-nav/reports/Sales_Order_Conf_CBR/50006/'" w:xpath="/ns0:NavWordReportXmlPart[1]/ns0:Header[1]/ns0:ShipmentMethodDescription_Lbl[1]" w:storeItemID="{4C58C1F6-2B05-4FA0-A331-5DA5AB064C86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ales_Order_Conf_CBR/50006"/>
            <w:id w:val="1620342425"/>
            <w:placeholder>
              <w:docPart w:val="ECF533CA8B6C4D908977A8365DE08A95"/>
            </w:placeholder>
            <w:dataBinding w:prefixMappings="xmlns:ns0='urn:microsoft-dynamics-nav/reports/Sales_Order_Conf_CBR/50006/'" w:xpath="/ns0:NavWordReportXmlPart[1]/ns0:Header[1]/ns0:ExtDocNo_SalesHeader[1]" w:storeItemID="{4C58C1F6-2B05-4FA0-A331-5DA5AB064C86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ales_Order_Conf_CBR/50006"/>
            <w:id w:val="-2093382796"/>
            <w:placeholder>
              <w:docPart w:val="328FA2BAB5D94A7AAD03E2C770C7ADE7"/>
            </w:placeholder>
            <w:dataBinding w:prefixMappings="xmlns:ns0='urn:microsoft-dynamics-nav/reports/Sales_Order_Conf_CBR/50006/'" w:xpath="/ns0:NavWordReportXmlPart[1]/ns0:Header[1]/ns0:SalesPersonName[1]" w:storeItemID="{4C58C1F6-2B05-4FA0-A331-5DA5AB064C86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ales_Order_Conf_CBR/50006"/>
            <w:id w:val="1867791684"/>
            <w:placeholder>
              <w:docPart w:val="8B9E147DFCDF4E93888164658FE85B29"/>
            </w:placeholder>
            <w:dataBinding w:prefixMappings="xmlns:ns0='urn:microsoft-dynamics-nav/reports/Sales_Order_Conf_CBR/50006/'" w:xpath="/ns0:NavWordReportXmlPart[1]/ns0:Header[1]/ns0:QuoteNo[1]" w:storeItemID="{4C58C1F6-2B05-4FA0-A331-5DA5AB064C86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ales_Order_Conf_CBR/50006"/>
            <w:id w:val="-168258069"/>
            <w:placeholder>
              <w:docPart w:val="1E1FBECECCA947E9B88801BF3D0D34A0"/>
            </w:placeholder>
            <w:dataBinding w:prefixMappings="xmlns:ns0='urn:microsoft-dynamics-nav/reports/Sales_Order_Conf_CBR/50006/'" w:xpath="/ns0:NavWordReportXmlPart[1]/ns0:Header[1]/ns0:ShipmentMethodDescription[1]" w:storeItemID="{4C58C1F6-2B05-4FA0-A331-5DA5AB064C86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ales_Order_Conf_CBR/50006"/>
        <w:id w:val="-965343209"/>
        <w15:dataBinding w:prefixMappings="xmlns:ns0='urn:microsoft-dynamics-nav/reports/Sales_Order_Conf_CBR/50006/'" w:xpath="/ns0:NavWordReportXmlPart[1]/ns0:Header[1]/ns0:WorkDescriptionLines" w:storeItemID="{4C58C1F6-2B05-4FA0-A331-5DA5AB064C86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ales_Order_Conf_CBR/50006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ales_Order_Conf_CBR/50006/'" w:xpath="/ns0:NavWordReportXmlPart[1]/ns0:Header[1]/ns0:WorkDescriptionLines[1]/ns0:WorkDescriptionLine[1]" w:storeItemID="{4C58C1F6-2B05-4FA0-A331-5DA5AB064C86}"/>
                <w:text/>
              </w:sdtPr>
              <w:sdtEndPr/>
              <w:sdtContent>
                <w:p w:rsidR="006D0C35" w:rsidP="002D68D2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ales_Order_Conf_CBR/50006"/>
            <w:id w:val="771446451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ItemNo_Line_Lbl[1]" w:storeItemID="{4C58C1F6-2B05-4FA0-A331-5DA5AB064C86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A10B64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_Order_Conf_CBR/50006"/>
            <w:id w:val="1545399846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Description_Line_Lbl[1]" w:storeItemID="{4C58C1F6-2B05-4FA0-A331-5DA5AB064C86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A10B64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_Order_Conf_CBR/50006"/>
            <w:id w:val="616415257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Quantity_Line_Lbl[1]" w:storeItemID="{4C58C1F6-2B05-4FA0-A331-5DA5AB064C86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A10B64" w:rsidRDefault="008350A8" w14:paraId="640E846E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A10B64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_Order_Conf_CBR/50006"/>
            <w:id w:val="-1521079236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UnitPrice_Lbl[1]" w:storeItemID="{4C58C1F6-2B05-4FA0-A331-5DA5AB064C86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2D68D2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2D68D2" w:rsidRDefault="008350A8" w14:paraId="38893281" w14:textId="77777777">
            <w:pPr>
              <w:pStyle w:val="Heading1"/>
              <w:jc w:val="right"/>
              <w:outlineLvl w:val="0"/>
            </w:pPr>
          </w:p>
        </w:tc>
        <w:sdt>
          <w:sdtPr>
            <w:alias w:val="#Nav: /Header/Line/VATPct_Line_Lbl"/>
            <w:tag w:val="#Nav: Sales_Order_Conf_CBR/50006"/>
            <w:id w:val="1291246806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VATPct_Line_Lbl[1]" w:storeItemID="{4C58C1F6-2B05-4FA0-A331-5DA5AB064C86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2D68D2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_Order_Conf_CBR/50006"/>
            <w:id w:val="1532234539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Line[1]/ns0:LineAmount_Line_Lbl[1]" w:storeItemID="{4C58C1F6-2B05-4FA0-A331-5DA5AB064C86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2D68D2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A10B64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A10B64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A10B64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A10B64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2D68D2" w:rsidRDefault="008350A8" w14:paraId="15C679EE" w14:textId="77777777">
            <w:pPr>
              <w:pStyle w:val="NoSpacing"/>
              <w:jc w:val="right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2D68D2" w:rsidRDefault="008350A8" w14:paraId="7A4061EB" w14:textId="77777777">
            <w:pPr>
              <w:pStyle w:val="NoSpacing"/>
              <w:jc w:val="right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2D68D2" w:rsidRDefault="008350A8" w14:paraId="12F978FF" w14:textId="77777777">
            <w:pPr>
              <w:pStyle w:val="NoSpacing"/>
              <w:jc w:val="right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2D68D2" w:rsidRDefault="008350A8" w14:paraId="07A39599" w14:textId="77777777">
            <w:pPr>
              <w:pStyle w:val="NoSpacing"/>
              <w:jc w:val="right"/>
            </w:pPr>
          </w:p>
        </w:tc>
      </w:tr>
      <w:sdt>
        <w:sdtPr>
          <w:alias w:val="#Nav: /Header/Line"/>
          <w:tag w:val="#Nav: Sales_Order_Conf_CBR/50006"/>
          <w:id w:val="1327254768"/>
          <w15:dataBinding w:prefixMappings="xmlns:ns0='urn:microsoft-dynamics-nav/reports/Sales_Order_Conf_CBR/50006/'" w:xpath="/ns0:NavWordReportXmlPart[1]/ns0:Header[1]/ns0:Line" w:storeItemID="{4C58C1F6-2B05-4FA0-A331-5DA5AB064C86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ales_Order_Conf_CBR/50006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ales_Order_Conf_CBR/50006/'" w:xpath="/ns0:NavWordReportXmlPart[1]/ns0:Header[1]/ns0:Line[1]/ns0:ItemNo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D68D2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_Order_Conf_CBR/50006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ales_Order_Conf_CBR/50006/'" w:xpath="/ns0:NavWordReportXmlPart[1]/ns0:Header[1]/ns0:Line[1]/ns0:Description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D68D2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_Order_Conf_CBR/50006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ales_Order_Conf_CBR/50006/'" w:xpath="/ns0:NavWordReportXmlPart[1]/ns0:Header[1]/ns0:Line[1]/ns0:Quantity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D68D2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ales_Order_Conf_CBR/50006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ales_Order_Conf_CBR/50006/'" w:xpath="/ns0:NavWordReportXmlPart[1]/ns0:Header[1]/ns0:Line[1]/ns0:UnitOfMeasur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D68D2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_Order_Conf_CBR/50006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ales_Order_Conf_CBR/50006/'" w:xpath="/ns0:NavWordReportXmlPart[1]/ns0:Header[1]/ns0:Line[1]/ns0:UnitPric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D68D2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_Order_Conf_CBR/50006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ales_Order_Conf_CBR/50006/'" w:xpath="/ns0:NavWordReportXmlPart[1]/ns0:Header[1]/ns0:Line[1]/ns0:LineDiscountPercentText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D68D2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_Order_Conf_CBR/50006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ales_Order_Conf_CBR/50006/'" w:xpath="/ns0:NavWordReportXmlPart[1]/ns0:Header[1]/ns0:Line[1]/ns0:VATPct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D68D2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_Order_Conf_CBR/50006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ales_Order_Conf_CBR/50006/'" w:xpath="/ns0:NavWordReportXmlPart[1]/ns0:Header[1]/ns0:Line[1]/ns0:LineAmount_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D68D2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2D68D2" w:rsidRDefault="008350A8" w14:paraId="7EDDDF3C" w14:textId="77777777">
            <w:pPr>
              <w:pStyle w:val="NoSpacing"/>
              <w:jc w:val="right"/>
            </w:pPr>
          </w:p>
        </w:tc>
        <w:tc>
          <w:tcPr>
            <w:tcW w:w="709" w:type="dxa"/>
          </w:tcPr>
          <w:p w:rsidRPr="008350A8" w:rsidR="008350A8" w:rsidP="002D68D2" w:rsidRDefault="008350A8" w14:paraId="20CA0DF7" w14:textId="77777777">
            <w:pPr>
              <w:pStyle w:val="NoSpacing"/>
              <w:jc w:val="right"/>
            </w:pPr>
          </w:p>
        </w:tc>
        <w:tc>
          <w:tcPr>
            <w:tcW w:w="709" w:type="dxa"/>
          </w:tcPr>
          <w:p w:rsidRPr="008350A8" w:rsidR="008350A8" w:rsidP="002D68D2" w:rsidRDefault="008350A8" w14:paraId="0286784D" w14:textId="77777777">
            <w:pPr>
              <w:pStyle w:val="NoSpacing"/>
              <w:jc w:val="right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2D68D2" w:rsidRDefault="008350A8" w14:paraId="7BC1E4F5" w14:textId="77777777">
            <w:pPr>
              <w:pStyle w:val="NoSpacing"/>
              <w:jc w:val="right"/>
            </w:pPr>
          </w:p>
        </w:tc>
      </w:tr>
      <w:sdt>
        <w:sdtPr>
          <w:alias w:val="#Nav: /Header/ReportTotalsLine"/>
          <w:tag w:val="#Nav: Sales_Order_Conf_CBR/50006"/>
          <w:id w:val="1981810996"/>
          <w15:dataBinding w:prefixMappings="xmlns:ns0='urn:microsoft-dynamics-nav/reports/Sales_Order_Conf_CBR/50006/'" w:xpath="/ns0:NavWordReportXmlPart[1]/ns0:Header[1]/ns0:ReportTotalsLine" w:storeItemID="{4C58C1F6-2B05-4FA0-A331-5DA5AB064C86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_Order_Conf_CBR/50006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ales_Order_Conf_CBR/50006/'" w:xpath="/ns0:NavWordReportXmlPart[1]/ns0:Header[1]/ns0:ReportTotalsLine[1]/ns0:Description_ReportTotals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D68D2" w:rsidRDefault="008350A8" w14:paraId="4096F6BB" w14:textId="77777777">
                        <w:pPr>
                          <w:pStyle w:val="NoSpacing"/>
                          <w:jc w:val="right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_Order_Conf_CBR/50006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ales_Order_Conf_CBR/50006/'" w:xpath="/ns0:NavWordReportXmlPart[1]/ns0:Header[1]/ns0:ReportTotalsLine[1]/ns0:Amount_ReportTotalsLine[1]" w:storeItemID="{4C58C1F6-2B05-4FA0-A331-5DA5AB064C86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D68D2" w:rsidRDefault="008350A8" w14:paraId="7A843C32" w14:textId="77777777">
                        <w:pPr>
                          <w:pStyle w:val="NoSpacing"/>
                          <w:jc w:val="right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01743B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2D68D2" w:rsidRDefault="008350A8" w14:paraId="62BBE493" w14:textId="77777777">
            <w:pPr>
              <w:pStyle w:val="NoSpacing"/>
              <w:jc w:val="right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2D68D2" w:rsidRDefault="008350A8" w14:paraId="5D3CD60F" w14:textId="77777777">
            <w:pPr>
              <w:pStyle w:val="NoSpacing"/>
              <w:jc w:val="right"/>
            </w:pPr>
          </w:p>
        </w:tc>
      </w:tr>
      <w:tr w:rsidRPr="008350A8" w:rsidR="008350A8" w:rsidTr="0001743B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_Order_Conf_CBR/50006"/>
            <w:id w:val="1496384203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Totals[1]/ns0:TotalIncludingVATText[1]" w:storeItemID="{4C58C1F6-2B05-4FA0-A331-5DA5AB064C86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</w:tcPr>
              <w:p w:rsidRPr="008350A8" w:rsidR="008350A8" w:rsidP="002D68D2" w:rsidRDefault="008350A8" w14:paraId="6D71454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_Order_Conf_CBR/50006"/>
            <w:id w:val="1661501859"/>
            <w:placeholder>
              <w:docPart w:val="614919D5FB7D46A6A4A010D767BB1C28"/>
            </w:placeholder>
            <w:dataBinding w:prefixMappings="xmlns:ns0='urn:microsoft-dynamics-nav/reports/Sales_Order_Conf_CBR/50006/'" w:xpath="/ns0:NavWordReportXmlPart[1]/ns0:Header[1]/ns0:Totals[1]/ns0:TotalAmountIncludingVAT[1]" w:storeItemID="{4C58C1F6-2B05-4FA0-A331-5DA5AB064C86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Mar>
                  <w:right w:w="0" w:type="dxa"/>
                </w:tcMar>
              </w:tcPr>
              <w:p w:rsidRPr="008350A8" w:rsidR="008350A8" w:rsidP="002D68D2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Pr="008350A8" w:rsidR="004C2EC0" w:rsidTr="0001743B" w14:paraId="47643428" w14:textId="77777777">
        <w:trPr>
          <w:trHeight w:val="227"/>
        </w:trPr>
        <w:tc>
          <w:tcPr>
            <w:tcW w:w="954" w:type="dxa"/>
          </w:tcPr>
          <w:p w:rsidRPr="008350A8" w:rsidR="004C2EC0" w:rsidP="008350A8" w:rsidRDefault="004C2EC0" w14:paraId="69D5FE30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4C2EC0" w:rsidP="008350A8" w:rsidRDefault="004C2EC0" w14:paraId="5185642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4C2EC0" w:rsidP="008350A8" w:rsidRDefault="004C2EC0" w14:paraId="056041E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4C2EC0" w:rsidP="008350A8" w:rsidRDefault="004C2EC0" w14:paraId="58CC0511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="004C2EC0" w:rsidP="002D68D2" w:rsidRDefault="0001743B" w14:paraId="25EB3D16" w14:textId="4E3D4CF3">
            <w:pPr>
              <w:pStyle w:val="NoSpacing"/>
              <w:jc w:val="right"/>
              <w:rPr>
                <w:rStyle w:val="Strong"/>
              </w:rPr>
            </w:pPr>
            <w:r w:rsidRPr="0001743B">
              <w:rPr>
                <w:rStyle w:val="Strong"/>
              </w:rPr>
              <w:t>Credits Applied</w:t>
            </w:r>
          </w:p>
        </w:tc>
        <w:sdt>
          <w:sdtPr>
            <w:rPr>
              <w:rStyle w:val="Strong"/>
            </w:rPr>
            <w:alias w:val="#Nav: /Header/Totals/CreditsApplied"/>
            <w:tag w:val="#Nav: Sales_Order_Conf_CBR/50006"/>
            <w:id w:val="-1496798140"/>
            <w:placeholder>
              <w:docPart w:val="DefaultPlaceholder_-1854013440"/>
            </w:placeholder>
            <w:dataBinding w:prefixMappings="xmlns:ns0='urn:microsoft-dynamics-nav/reports/Sales_Order_Conf_CBR/50006/'" w:xpath="/ns0:NavWordReportXmlPart[1]/ns0:Header[1]/ns0:Totals[1]/ns0:CreditsApplied[1]" w:storeItemID="{4C58C1F6-2B05-4FA0-A331-5DA5AB064C86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Mar>
                  <w:right w:w="0" w:type="dxa"/>
                </w:tcMar>
              </w:tcPr>
              <w:p w:rsidR="004C2EC0" w:rsidP="002D68D2" w:rsidRDefault="0001743B" w14:paraId="4C933BA6" w14:textId="2C141C5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CreditsApplied</w:t>
                </w:r>
                <w:proofErr w:type="spellEnd"/>
              </w:p>
            </w:tc>
          </w:sdtContent>
        </w:sdt>
      </w:tr>
      <w:tr w:rsidRPr="008350A8" w:rsidR="004C2EC0" w:rsidTr="0001743B" w14:paraId="384B07F2" w14:textId="77777777">
        <w:trPr>
          <w:trHeight w:val="227"/>
        </w:trPr>
        <w:tc>
          <w:tcPr>
            <w:tcW w:w="954" w:type="dxa"/>
          </w:tcPr>
          <w:p w:rsidRPr="008350A8" w:rsidR="004C2EC0" w:rsidP="008350A8" w:rsidRDefault="004C2EC0" w14:paraId="375A442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4C2EC0" w:rsidP="008350A8" w:rsidRDefault="004C2EC0" w14:paraId="1CF4D0F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4C2EC0" w:rsidP="008350A8" w:rsidRDefault="004C2EC0" w14:paraId="7701CDA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4C2EC0" w:rsidP="008350A8" w:rsidRDefault="004C2EC0" w14:paraId="1B3A65EB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="004C2EC0" w:rsidP="002D68D2" w:rsidRDefault="0001743B" w14:paraId="2A64A657" w14:textId="21C2BE03">
            <w:pPr>
              <w:pStyle w:val="NoSpacing"/>
              <w:jc w:val="right"/>
              <w:rPr>
                <w:rStyle w:val="Strong"/>
              </w:rPr>
            </w:pPr>
            <w:r>
              <w:rPr>
                <w:rStyle w:val="Strong"/>
              </w:rPr>
              <w:t>Balance Due</w:t>
            </w:r>
          </w:p>
        </w:tc>
        <w:sdt>
          <w:sdtPr>
            <w:rPr>
              <w:rStyle w:val="Strong"/>
            </w:rPr>
            <w:alias w:val="#Nav: /Header/Totals/BalanceDue"/>
            <w:tag w:val="#Nav: Sales_Order_Conf_CBR/50006"/>
            <w:id w:val="460853557"/>
            <w:placeholder>
              <w:docPart w:val="DefaultPlaceholder_-1854013440"/>
            </w:placeholder>
            <w:dataBinding w:prefixMappings="xmlns:ns0='urn:microsoft-dynamics-nav/reports/Sales_Order_Conf_CBR/50006/'" w:xpath="/ns0:NavWordReportXmlPart[1]/ns0:Header[1]/ns0:Totals[1]/ns0:BalanceDue[1]" w:storeItemID="{4C58C1F6-2B05-4FA0-A331-5DA5AB064C86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Mar>
                  <w:right w:w="0" w:type="dxa"/>
                </w:tcMar>
              </w:tcPr>
              <w:p w:rsidR="004C2EC0" w:rsidP="002D68D2" w:rsidRDefault="0001743B" w14:paraId="724E1365" w14:textId="091F2A41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>
                  <w:rPr>
                    <w:rStyle w:val="Strong"/>
                  </w:rPr>
                  <w:t>BalanceDue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5E29" w:rsidP="00E40C63" w:rsidRDefault="00F95E29" w14:paraId="47F60CAD" w14:textId="77777777">
      <w:pPr>
        <w:spacing w:after="0"/>
      </w:pPr>
      <w:r>
        <w:separator/>
      </w:r>
    </w:p>
  </w:endnote>
  <w:endnote w:type="continuationSeparator" w:id="0">
    <w:p w:rsidR="00F95E29" w:rsidP="00E40C63" w:rsidRDefault="00F95E29" w14:paraId="538758C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77E" w:rsidRDefault="00AB077E" w14:paraId="7B82C031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ales_Order_Conf_CBR/50006"/>
          <w:id w:val="-1281032448"/>
          <w:placeholder>
            <w:docPart w:val="BB4DF878670043C0A4AACF144363537B"/>
          </w:placeholder>
          <w:dataBinding w:prefixMappings="xmlns:ns0='urn:microsoft-dynamics-nav/reports/Sales_Order_Conf_CBR/50006/'" w:xpath="/ns0:NavWordReportXmlPart[1]/ns0:Header[1]/ns0:CompanyLegalStatement[1]" w:storeItemID="{4C58C1F6-2B05-4FA0-A331-5DA5AB064C86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6538DFF" w14:textId="77777777">
      <w:tc>
        <w:tcPr>
          <w:tcW w:w="2551" w:type="dxa"/>
        </w:tcPr>
        <w:p w:rsidRPr="00415011" w:rsidR="001D5AC3" w:rsidP="001D5AC3" w:rsidRDefault="00415011" w14:paraId="74482549" w14:textId="467C72C5">
          <w:pPr>
            <w:pStyle w:val="Heading2"/>
            <w:outlineLvl w:val="1"/>
            <w:rPr>
              <w:b/>
              <w:bCs/>
            </w:rPr>
          </w:pPr>
          <w:r w:rsidRPr="00415011">
            <w:rPr>
              <w:b/>
              <w:bCs/>
            </w:rPr>
            <w:t>Bank Name</w:t>
          </w:r>
        </w:p>
      </w:tc>
      <w:tc>
        <w:tcPr>
          <w:tcW w:w="2552" w:type="dxa"/>
        </w:tcPr>
        <w:p w:rsidRPr="00415011" w:rsidR="001D5AC3" w:rsidP="001D5AC3" w:rsidRDefault="00415011" w14:paraId="0ECB5EBA" w14:textId="1F6F253B">
          <w:pPr>
            <w:pStyle w:val="Heading2"/>
            <w:outlineLvl w:val="1"/>
            <w:rPr>
              <w:b/>
              <w:bCs/>
            </w:rPr>
          </w:pPr>
          <w:r w:rsidRPr="00415011">
            <w:rPr>
              <w:b/>
              <w:bCs/>
            </w:rPr>
            <w:t>Account No.</w:t>
          </w:r>
        </w:p>
      </w:tc>
      <w:tc>
        <w:tcPr>
          <w:tcW w:w="2551" w:type="dxa"/>
        </w:tcPr>
        <w:p w:rsidRPr="00415011" w:rsidR="001D5AC3" w:rsidP="001D5AC3" w:rsidRDefault="00415011" w14:paraId="2AFDCD21" w14:textId="5DE954C3">
          <w:pPr>
            <w:pStyle w:val="Heading2"/>
            <w:outlineLvl w:val="1"/>
            <w:rPr>
              <w:b/>
              <w:bCs/>
            </w:rPr>
          </w:pPr>
          <w:r w:rsidRPr="00415011">
            <w:rPr>
              <w:b/>
              <w:bCs/>
              <w:lang w:val="da-DK"/>
            </w:rPr>
            <w:t>Routing / ABA No.</w:t>
          </w:r>
        </w:p>
      </w:tc>
      <w:tc>
        <w:tcPr>
          <w:tcW w:w="2552" w:type="dxa"/>
          <w:tcMar>
            <w:right w:w="0" w:type="dxa"/>
          </w:tcMar>
        </w:tcPr>
        <w:p w:rsidRPr="00415011" w:rsidR="001D5AC3" w:rsidP="001D5AC3" w:rsidRDefault="00415011" w14:paraId="65B3305F" w14:textId="5AC06DBC">
          <w:pPr>
            <w:pStyle w:val="Heading2"/>
            <w:outlineLvl w:val="1"/>
            <w:rPr>
              <w:b/>
              <w:bCs/>
            </w:rPr>
          </w:pPr>
          <w:r w:rsidRPr="00415011">
            <w:rPr>
              <w:b/>
              <w:bCs/>
            </w:rPr>
            <w:t>SWIFT Code</w:t>
          </w:r>
        </w:p>
      </w:tc>
    </w:tr>
    <w:tr w:rsidR="001D5AC3" w:rsidTr="002F0999" w14:paraId="218A80AD" w14:textId="77777777">
      <w:tc>
        <w:tcPr>
          <w:tcW w:w="2551" w:type="dxa"/>
        </w:tcPr>
        <w:p w:rsidR="001D5AC3" w:rsidP="002F0999" w:rsidRDefault="00F95E29" w14:paraId="6E7B2F2C" w14:textId="20666171">
          <w:pPr>
            <w:pStyle w:val="NoSpacing"/>
          </w:pPr>
          <w:sdt>
            <w:sdtPr>
              <w:alias w:val="#Nav: /Header/CompanyBankName"/>
              <w:tag w:val="#Nav: Sales_Order_Conf_CBR/50006"/>
              <w:id w:val="1342738493"/>
              <w:placeholder>
                <w:docPart w:val="DefaultPlaceholder_-1854013440"/>
              </w:placeholder>
              <w:dataBinding w:prefixMappings="xmlns:ns0='urn:microsoft-dynamics-nav/reports/Sales_Order_Conf_CBR/50006/'" w:xpath="/ns0:NavWordReportXmlPart[1]/ns0:Header[1]/ns0:CompanyBankName[1]" w:storeItemID="{4C58C1F6-2B05-4FA0-A331-5DA5AB064C86}"/>
              <w:text/>
            </w:sdtPr>
            <w:sdtEndPr/>
            <w:sdtContent>
              <w:proofErr w:type="spellStart"/>
              <w:r w:rsidR="00AB077E">
                <w:t>CompanyBankName</w:t>
              </w:r>
              <w:proofErr w:type="spellEnd"/>
            </w:sdtContent>
          </w:sdt>
          <w:r w:rsidRPr="00456AFC" w:rsidR="001D5AC3">
            <w:t xml:space="preserve"> </w:t>
          </w:r>
        </w:p>
      </w:tc>
      <w:sdt>
        <w:sdtPr>
          <w:alias w:val="#Nav: /Header/CompanyBankAccountNo"/>
          <w:tag w:val="#Nav: Sales_Order_Conf_CBR/50006"/>
          <w:id w:val="1502311262"/>
          <w:placeholder>
            <w:docPart w:val="DefaultPlaceholder_-1854013440"/>
          </w:placeholder>
          <w:dataBinding w:prefixMappings="xmlns:ns0='urn:microsoft-dynamics-nav/reports/Sales_Order_Conf_CBR/50006/'" w:xpath="/ns0:NavWordReportXmlPart[1]/ns0:Header[1]/ns0:CompanyBankAccountNo[1]" w:storeItemID="{4C58C1F6-2B05-4FA0-A331-5DA5AB064C86}"/>
          <w:text/>
        </w:sdtPr>
        <w:sdtEndPr/>
        <w:sdtContent>
          <w:tc>
            <w:tcPr>
              <w:tcW w:w="2552" w:type="dxa"/>
            </w:tcPr>
            <w:p w:rsidR="001D5AC3" w:rsidP="002F0999" w:rsidRDefault="004C2EC0" w14:paraId="06CDAC64" w14:textId="3C000C19">
              <w:pPr>
                <w:pStyle w:val="NoSpacing"/>
              </w:pPr>
              <w:proofErr w:type="spellStart"/>
              <w:r>
                <w:t>CompanyBankAccountNo</w:t>
              </w:r>
              <w:proofErr w:type="spellEnd"/>
            </w:p>
          </w:tc>
        </w:sdtContent>
      </w:sdt>
      <w:tc>
        <w:tcPr>
          <w:tcW w:w="2551" w:type="dxa"/>
        </w:tcPr>
        <w:p w:rsidR="001D5AC3" w:rsidP="002F0999" w:rsidRDefault="00415011" w14:paraId="1B5B201E" w14:textId="6E70BEAD">
          <w:pPr>
            <w:pStyle w:val="NoSpacing"/>
          </w:pPr>
          <w:r>
            <w:t>122232109</w:t>
          </w:r>
        </w:p>
      </w:tc>
      <w:sdt>
        <w:sdtPr>
          <w:alias w:val="#Nav: /Header/CompanySWIFT"/>
          <w:tag w:val="#Nav: Sales_Order_Conf_CBR/50006"/>
          <w:id w:val="1374346602"/>
          <w:placeholder>
            <w:docPart w:val="DefaultPlaceholder_-1854013440"/>
          </w:placeholder>
          <w:dataBinding w:prefixMappings="xmlns:ns0='urn:microsoft-dynamics-nav/reports/Sales_Order_Conf_CBR/50006/'" w:xpath="/ns0:NavWordReportXmlPart[1]/ns0:Header[1]/ns0:CompanySWIFT[1]" w:storeItemID="{4C58C1F6-2B05-4FA0-A331-5DA5AB064C86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415011" w14:paraId="11EBE3B0" w14:textId="4E218DBC">
              <w:pPr>
                <w:pStyle w:val="NoSpacing"/>
              </w:pPr>
              <w:proofErr w:type="spellStart"/>
              <w:r>
                <w:t>CompanySWIFT</w:t>
              </w:r>
              <w:proofErr w:type="spellEnd"/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5E29" w:rsidP="00E40C63" w:rsidRDefault="00F95E29" w14:paraId="24A98084" w14:textId="77777777">
      <w:pPr>
        <w:spacing w:after="0"/>
      </w:pPr>
      <w:r>
        <w:separator/>
      </w:r>
    </w:p>
  </w:footnote>
  <w:footnote w:type="continuationSeparator" w:id="0">
    <w:p w:rsidR="00F95E29" w:rsidP="00E40C63" w:rsidRDefault="00F95E29" w14:paraId="3614AD6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077E" w:rsidRDefault="00AB077E" w14:paraId="23A4B20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F95E29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ales_Order_Conf_CBR/50006"/>
              <w:id w:val="-816805812"/>
              <w:placeholder>
                <w:docPart w:val="CB5E2B847CFD4864B2988CC463AF0FC9"/>
              </w:placeholder>
              <w:dataBinding w:prefixMappings="xmlns:ns0='urn:microsoft-dynamics-nav/reports/Sales_Order_Conf_CBR/50006/'" w:xpath="/ns0:NavWordReportXmlPart[1]/ns0:Header[1]/ns0:DocumentNo[1]" w:storeItemID="{4C58C1F6-2B05-4FA0-A331-5DA5AB064C86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Order_Conf_CBR/50006"/>
            <w:id w:val="484896011"/>
            <w:placeholder>
              <w:docPart w:val="43DBC2F63F24425B868BA526E92D069F"/>
            </w:placeholder>
            <w:dataBinding w:prefixMappings="xmlns:ns0='urn:microsoft-dynamics-nav/reports/Sales_Order_Conf_CBR/50006/'" w:xpath="/ns0:NavWordReportXmlPart[1]/ns0:Header[1]/ns0:DocumentDate[1]" w:storeItemID="{4C58C1F6-2B05-4FA0-A331-5DA5AB064C86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F95E29" w14:paraId="44C5EC63" w14:textId="77777777">
          <w:pPr>
            <w:pStyle w:val="Subtitle"/>
          </w:pPr>
          <w:sdt>
            <w:sdtPr>
              <w:alias w:val="#Nav: /Header/Page_Lbl"/>
              <w:tag w:val="#Nav: Sales_Order_Conf_CBR/50006"/>
              <w:id w:val="413125616"/>
              <w:placeholder>
                <w:docPart w:val="CB5E2B847CFD4864B2988CC463AF0FC9"/>
              </w:placeholder>
              <w:dataBinding w:prefixMappings="xmlns:ns0='urn:microsoft-dynamics-nav/reports/Sales_Order_Conf_CBR/50006/'" w:xpath="/ns0:NavWordReportXmlPart[1]/ns0:Header[1]/ns0:Page_Lbl[1]" w:storeItemID="{4C58C1F6-2B05-4FA0-A331-5DA5AB064C86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F95E29" w14:paraId="6F9F9539" w14:textId="539C8232">
          <w:pPr>
            <w:pStyle w:val="Title"/>
          </w:pPr>
          <w:sdt>
            <w:sdtPr>
              <w:alias w:val="#Nav: /Header/DocumentTitle"/>
              <w:tag w:val="#Nav: Sales_Order_Conf_CBR/50006"/>
              <w:id w:val="1958685660"/>
              <w:placeholder>
                <w:docPart w:val="DefaultPlaceholder_-1854013440"/>
              </w:placeholder>
              <w:dataBinding w:prefixMappings="xmlns:ns0='urn:microsoft-dynamics-nav/reports/Sales_Order_Conf_CBR/50006/'" w:xpath="/ns0:NavWordReportXmlPart[1]/ns0:Header[1]/ns0:DocumentTitle[1]" w:storeItemID="{4C58C1F6-2B05-4FA0-A331-5DA5AB064C86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  <w:proofErr w:type="spellEnd"/>
            </w:sdtContent>
          </w:sdt>
          <w:r w:rsidR="00A56189">
            <w:t xml:space="preserve"> </w:t>
          </w:r>
          <w:sdt>
            <w:sdtPr>
              <w:alias w:val="#Nav: /Header/DocumentNo"/>
              <w:tag w:val="#Nav: Sales_Order_Conf_CBR/50006"/>
              <w:id w:val="-1661532074"/>
              <w:placeholder>
                <w:docPart w:val="82EFD588785843B0B2A5770E7AE63814"/>
              </w:placeholder>
              <w:dataBinding w:prefixMappings="xmlns:ns0='urn:microsoft-dynamics-nav/reports/Sales_Order_Conf_CBR/50006/'" w:xpath="/ns0:NavWordReportXmlPart[1]/ns0:Header[1]/ns0:DocumentNo[1]" w:storeItemID="{4C58C1F6-2B05-4FA0-A331-5DA5AB064C86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ales_Order_Conf_CBR/50006"/>
            <w:id w:val="832561865"/>
            <w:placeholder>
              <w:docPart w:val="6A5FB52404BC4ADFB76132B84108800B"/>
            </w:placeholder>
            <w:dataBinding w:prefixMappings="xmlns:ns0='urn:microsoft-dynamics-nav/reports/Sales_Order_Conf_CBR/50006/'" w:xpath="/ns0:NavWordReportXmlPart[1]/ns0:Header[1]/ns0:DocumentDate[1]" w:storeItemID="{4C58C1F6-2B05-4FA0-A331-5DA5AB064C86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F95E29" w14:paraId="414DE389" w14:textId="77777777">
          <w:pPr>
            <w:pStyle w:val="Subtitle"/>
          </w:pPr>
          <w:sdt>
            <w:sdtPr>
              <w:alias w:val="#Nav: /Header/Page_Lbl"/>
              <w:tag w:val="#Nav: Sales_Order_Conf_CBR/50006"/>
              <w:id w:val="1447419442"/>
              <w:placeholder>
                <w:docPart w:val="82EFD588785843B0B2A5770E7AE63814"/>
              </w:placeholder>
              <w:dataBinding w:prefixMappings="xmlns:ns0='urn:microsoft-dynamics-nav/reports/Sales_Order_Conf_CBR/50006/'" w:xpath="/ns0:NavWordReportXmlPart[1]/ns0:Header[1]/ns0:Page_Lbl[1]" w:storeItemID="{4C58C1F6-2B05-4FA0-A331-5DA5AB064C86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ales_Order_Conf_CBR/50006"/>
            <w:id w:val="-283887918"/>
            <w:dataBinding w:prefixMappings="xmlns:ns0='urn:microsoft-dynamics-nav/reports/Sales_Order_Conf_CBR/50006/'" w:xpath="/ns0:NavWordReportXmlPart[1]/ns0:Header[1]/ns0:CompanyPicture[1]" w:storeItemID="{4C58C1F6-2B05-4FA0-A331-5DA5AB064C86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743B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8D2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15011"/>
    <w:rsid w:val="00466537"/>
    <w:rsid w:val="00492354"/>
    <w:rsid w:val="004A4D71"/>
    <w:rsid w:val="004B22F6"/>
    <w:rsid w:val="004B47ED"/>
    <w:rsid w:val="004B6FE5"/>
    <w:rsid w:val="004C2EC0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715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4C04"/>
    <w:rsid w:val="008D7475"/>
    <w:rsid w:val="008E766D"/>
    <w:rsid w:val="008F0A38"/>
    <w:rsid w:val="009072D1"/>
    <w:rsid w:val="0092357F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B4A1F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10B64"/>
    <w:rsid w:val="00A30C38"/>
    <w:rsid w:val="00A42BE5"/>
    <w:rsid w:val="00A476F1"/>
    <w:rsid w:val="00A56189"/>
    <w:rsid w:val="00A76F36"/>
    <w:rsid w:val="00A9010E"/>
    <w:rsid w:val="00A940EF"/>
    <w:rsid w:val="00A9726D"/>
    <w:rsid w:val="00AB077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A7E57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5E2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40071C"/>
    <w:rsid w:val="004F7E0A"/>
    <w:rsid w:val="0051491F"/>
    <w:rsid w:val="005C4D9B"/>
    <w:rsid w:val="00661A84"/>
    <w:rsid w:val="006B4C0D"/>
    <w:rsid w:val="006D7424"/>
    <w:rsid w:val="008332CF"/>
    <w:rsid w:val="0085216E"/>
    <w:rsid w:val="008D456B"/>
    <w:rsid w:val="00930259"/>
    <w:rsid w:val="009645F4"/>
    <w:rsid w:val="00A97C90"/>
    <w:rsid w:val="00B234DE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34DE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  <w:style w:type="paragraph" w:customStyle="1" w:styleId="E58563D028BB4B7B96245A4020EE4FE8">
    <w:name w:val="E58563D028BB4B7B96245A4020EE4FE8"/>
    <w:rsid w:val="00B234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a l e s _ O r d e r _ C o n f _ C B R / 5 0 0 0 6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B a l a n c e D u e > B a l a n c e D u e < / B a l a n c e D u e >  
             < C r e d i t s A p p l i e d > C r e d i t s A p p l i e d < / C r e d i t s A p p l i e d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58C1F6-2B05-4FA0-A331-5DA5AB064C86}">
  <ds:schemaRefs>
    <ds:schemaRef ds:uri="urn:microsoft-dynamics-nav/reports/Sales_Order_Conf_CBR/500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2021-12-21T18:28:00Z</dcterms:created>
  <dcterms:modified xsi:type="dcterms:W3CDTF">2022-01-13T08:10:00Z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